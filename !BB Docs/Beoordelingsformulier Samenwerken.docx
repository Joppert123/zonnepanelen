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BB" w:rsidRPr="00EC14D1" w:rsidRDefault="006930BB" w:rsidP="006930BB">
      <w:pPr>
        <w:rPr>
          <w:b/>
          <w:sz w:val="22"/>
          <w:szCs w:val="22"/>
        </w:rPr>
      </w:pPr>
      <w:r w:rsidRPr="00EC14D1">
        <w:rPr>
          <w:b/>
          <w:sz w:val="22"/>
          <w:szCs w:val="22"/>
        </w:rPr>
        <w:t>Beoordelingsformulier Samenwerken &amp; Beoordelen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4"/>
        <w:gridCol w:w="3165"/>
        <w:gridCol w:w="796"/>
        <w:gridCol w:w="2988"/>
        <w:gridCol w:w="239"/>
      </w:tblGrid>
      <w:tr w:rsidR="006930BB" w:rsidTr="008978BD">
        <w:tc>
          <w:tcPr>
            <w:tcW w:w="2050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  <w:tc>
          <w:tcPr>
            <w:tcW w:w="3782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  <w:tc>
          <w:tcPr>
            <w:tcW w:w="572" w:type="dxa"/>
          </w:tcPr>
          <w:p w:rsidR="006930BB" w:rsidRDefault="00194688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O/V/G</w:t>
            </w:r>
          </w:p>
        </w:tc>
        <w:tc>
          <w:tcPr>
            <w:tcW w:w="3769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Opmerkingen van de docent</w:t>
            </w:r>
          </w:p>
        </w:tc>
        <w:tc>
          <w:tcPr>
            <w:tcW w:w="247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</w:tr>
      <w:tr w:rsidR="006C6150" w:rsidTr="008978BD">
        <w:tc>
          <w:tcPr>
            <w:tcW w:w="2050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Inleiding</w:t>
            </w:r>
          </w:p>
        </w:tc>
        <w:tc>
          <w:tcPr>
            <w:tcW w:w="3782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Aanleiding/doel (waarom dit verslag)</w:t>
            </w:r>
          </w:p>
        </w:tc>
        <w:tc>
          <w:tcPr>
            <w:tcW w:w="572" w:type="dxa"/>
          </w:tcPr>
          <w:p w:rsidR="006930BB" w:rsidRDefault="00194688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O/V/G</w:t>
            </w:r>
          </w:p>
        </w:tc>
        <w:tc>
          <w:tcPr>
            <w:tcW w:w="3769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  <w:tc>
          <w:tcPr>
            <w:tcW w:w="247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</w:tr>
      <w:tr w:rsidR="006C6150" w:rsidTr="008978BD">
        <w:tc>
          <w:tcPr>
            <w:tcW w:w="2050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Kern</w:t>
            </w:r>
          </w:p>
        </w:tc>
        <w:tc>
          <w:tcPr>
            <w:tcW w:w="3782" w:type="dxa"/>
          </w:tcPr>
          <w:p w:rsidR="006930BB" w:rsidRPr="00194688" w:rsidRDefault="006930BB" w:rsidP="006930BB">
            <w:pPr>
              <w:rPr>
                <w:b/>
              </w:rPr>
            </w:pPr>
            <w:r w:rsidRPr="00194688">
              <w:rPr>
                <w:b/>
              </w:rPr>
              <w:t>Werkplan per projectgroep (gemeenschappelijk)</w:t>
            </w:r>
          </w:p>
          <w:p w:rsidR="00194688" w:rsidRPr="00194688" w:rsidRDefault="00194688" w:rsidP="00194688">
            <w:pPr>
              <w:rPr>
                <w:b/>
              </w:rPr>
            </w:pPr>
            <w:r w:rsidRPr="00194688">
              <w:rPr>
                <w:b/>
              </w:rPr>
              <w:t>De student reflecteert</w:t>
            </w:r>
            <w:r w:rsidR="00EC14D1">
              <w:rPr>
                <w:b/>
              </w:rPr>
              <w:t xml:space="preserve"> (individueel) </w:t>
            </w:r>
            <w:r w:rsidRPr="00194688">
              <w:rPr>
                <w:b/>
              </w:rPr>
              <w:t xml:space="preserve">op de volgende vragen: </w:t>
            </w:r>
          </w:p>
          <w:p w:rsidR="00194688" w:rsidRPr="006930BB" w:rsidRDefault="00194688" w:rsidP="00194688">
            <w:r>
              <w:t xml:space="preserve">*Welke peerfeedback heb je gegeven en gekregen? </w:t>
            </w:r>
          </w:p>
          <w:p w:rsidR="006930BB" w:rsidRPr="006930BB" w:rsidRDefault="00194688" w:rsidP="00194688">
            <w:r>
              <w:t>*</w:t>
            </w:r>
            <w:r w:rsidR="006930BB" w:rsidRPr="006930BB">
              <w:t>Hoe was de samenwerking</w:t>
            </w:r>
            <w:r w:rsidR="006C6150">
              <w:t xml:space="preserve"> en de communicatie</w:t>
            </w:r>
            <w:r w:rsidR="006930BB" w:rsidRPr="006930BB">
              <w:t xml:space="preserve"> in jullie projectgroep?</w:t>
            </w:r>
          </w:p>
          <w:p w:rsidR="006930BB" w:rsidRPr="006930BB" w:rsidRDefault="00194688" w:rsidP="00194688">
            <w:r>
              <w:t>*</w:t>
            </w:r>
            <w:r w:rsidR="006930BB" w:rsidRPr="006930BB">
              <w:t>Wat was jouw meerwaarde voor de projectgroep?</w:t>
            </w:r>
          </w:p>
          <w:p w:rsidR="006930BB" w:rsidRPr="006930BB" w:rsidRDefault="00194688" w:rsidP="00194688">
            <w:r>
              <w:t>*</w:t>
            </w:r>
            <w:r w:rsidR="006930BB" w:rsidRPr="006930BB">
              <w:t xml:space="preserve">Hoe kan de samenwerking </w:t>
            </w:r>
            <w:r w:rsidR="006C6150">
              <w:t xml:space="preserve">en de communicatie </w:t>
            </w:r>
            <w:r w:rsidR="006930BB" w:rsidRPr="006930BB">
              <w:t>verbeterd worden?</w:t>
            </w:r>
          </w:p>
          <w:p w:rsidR="006C6150" w:rsidRDefault="00194688" w:rsidP="00194688">
            <w:r>
              <w:t>*</w:t>
            </w:r>
            <w:r w:rsidR="006930BB" w:rsidRPr="006930BB">
              <w:t>Hoe kun je het samenwerken</w:t>
            </w:r>
            <w:r w:rsidR="006C6150">
              <w:t xml:space="preserve"> en de communicatie</w:t>
            </w:r>
            <w:r w:rsidR="006930BB" w:rsidRPr="006930BB">
              <w:t xml:space="preserve"> tijdens het volgende project verbeteren? (SMART)</w:t>
            </w:r>
          </w:p>
          <w:p w:rsidR="00EA7D6F" w:rsidRPr="00194688" w:rsidRDefault="00EA7D6F" w:rsidP="00194688">
            <w:r>
              <w:t>* Bespreek de verschillen tussen samenwerken in de schoolsituatie met samenwerken in een professionele omgeving</w:t>
            </w:r>
          </w:p>
        </w:tc>
        <w:tc>
          <w:tcPr>
            <w:tcW w:w="572" w:type="dxa"/>
          </w:tcPr>
          <w:p w:rsidR="006930BB" w:rsidRPr="00EA7D6F" w:rsidRDefault="00194688" w:rsidP="008978BD">
            <w:pPr>
              <w:rPr>
                <w:sz w:val="22"/>
                <w:szCs w:val="22"/>
                <w:lang w:val="en-US"/>
              </w:rPr>
            </w:pPr>
            <w:r w:rsidRPr="00EA7D6F">
              <w:rPr>
                <w:sz w:val="22"/>
                <w:szCs w:val="22"/>
                <w:lang w:val="en-US"/>
              </w:rPr>
              <w:t>O/V/G</w:t>
            </w:r>
          </w:p>
          <w:p w:rsidR="00194688" w:rsidRPr="00EA7D6F" w:rsidRDefault="00194688" w:rsidP="008978BD">
            <w:pPr>
              <w:rPr>
                <w:sz w:val="22"/>
                <w:szCs w:val="22"/>
                <w:lang w:val="en-US"/>
              </w:rPr>
            </w:pPr>
          </w:p>
          <w:p w:rsidR="00194688" w:rsidRPr="00EA7D6F" w:rsidRDefault="00194688" w:rsidP="008978BD">
            <w:pPr>
              <w:rPr>
                <w:sz w:val="22"/>
                <w:szCs w:val="22"/>
                <w:lang w:val="en-US"/>
              </w:rPr>
            </w:pPr>
          </w:p>
          <w:p w:rsidR="00194688" w:rsidRPr="00EA7D6F" w:rsidRDefault="00194688" w:rsidP="008978BD">
            <w:pPr>
              <w:rPr>
                <w:sz w:val="22"/>
                <w:szCs w:val="22"/>
                <w:lang w:val="en-US"/>
              </w:rPr>
            </w:pPr>
            <w:r w:rsidRPr="00EA7D6F">
              <w:rPr>
                <w:sz w:val="22"/>
                <w:szCs w:val="22"/>
                <w:lang w:val="en-US"/>
              </w:rPr>
              <w:t>O/V/G</w:t>
            </w:r>
          </w:p>
          <w:p w:rsidR="00194688" w:rsidRPr="00EA7D6F" w:rsidRDefault="00194688" w:rsidP="008978BD">
            <w:pPr>
              <w:rPr>
                <w:sz w:val="22"/>
                <w:szCs w:val="22"/>
                <w:lang w:val="en-US"/>
              </w:rPr>
            </w:pPr>
          </w:p>
          <w:p w:rsidR="00194688" w:rsidRPr="00EA7D6F" w:rsidRDefault="00194688" w:rsidP="008978BD">
            <w:pPr>
              <w:rPr>
                <w:sz w:val="22"/>
                <w:szCs w:val="22"/>
                <w:lang w:val="en-US"/>
              </w:rPr>
            </w:pPr>
            <w:r w:rsidRPr="00EA7D6F">
              <w:rPr>
                <w:sz w:val="22"/>
                <w:szCs w:val="22"/>
                <w:lang w:val="en-US"/>
              </w:rPr>
              <w:t>O/V/G</w:t>
            </w:r>
          </w:p>
          <w:p w:rsidR="00194688" w:rsidRPr="00EA7D6F" w:rsidRDefault="00194688" w:rsidP="008978BD">
            <w:pPr>
              <w:rPr>
                <w:sz w:val="22"/>
                <w:szCs w:val="22"/>
                <w:lang w:val="en-US"/>
              </w:rPr>
            </w:pPr>
            <w:r w:rsidRPr="00EA7D6F">
              <w:rPr>
                <w:sz w:val="22"/>
                <w:szCs w:val="22"/>
                <w:lang w:val="en-US"/>
              </w:rPr>
              <w:t>O/V/G</w:t>
            </w:r>
          </w:p>
          <w:p w:rsidR="00194688" w:rsidRDefault="00194688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O/V/G</w:t>
            </w:r>
          </w:p>
          <w:p w:rsidR="00194688" w:rsidRDefault="00194688" w:rsidP="008978BD">
            <w:pPr>
              <w:rPr>
                <w:sz w:val="22"/>
                <w:szCs w:val="22"/>
              </w:rPr>
            </w:pPr>
          </w:p>
          <w:p w:rsidR="00194688" w:rsidRDefault="00194688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O/V/G</w:t>
            </w:r>
          </w:p>
          <w:p w:rsidR="00B2534B" w:rsidRDefault="00B2534B" w:rsidP="008978BD">
            <w:pPr>
              <w:rPr>
                <w:sz w:val="22"/>
                <w:szCs w:val="22"/>
              </w:rPr>
            </w:pPr>
          </w:p>
          <w:p w:rsidR="00B2534B" w:rsidRDefault="00B2534B" w:rsidP="008978BD">
            <w:pPr>
              <w:rPr>
                <w:sz w:val="22"/>
                <w:szCs w:val="22"/>
              </w:rPr>
            </w:pPr>
          </w:p>
          <w:p w:rsidR="00B2534B" w:rsidRDefault="00B2534B" w:rsidP="008978BD">
            <w:pPr>
              <w:rPr>
                <w:sz w:val="22"/>
                <w:szCs w:val="22"/>
              </w:rPr>
            </w:pPr>
          </w:p>
          <w:p w:rsidR="00B2534B" w:rsidRDefault="00B2534B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O/V/G</w:t>
            </w:r>
            <w:bookmarkStart w:id="0" w:name="_GoBack"/>
            <w:bookmarkEnd w:id="0"/>
          </w:p>
        </w:tc>
        <w:tc>
          <w:tcPr>
            <w:tcW w:w="3769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  <w:tc>
          <w:tcPr>
            <w:tcW w:w="247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</w:tr>
      <w:tr w:rsidR="006C6150" w:rsidTr="008978BD">
        <w:tc>
          <w:tcPr>
            <w:tcW w:w="2050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Slot</w:t>
            </w:r>
          </w:p>
        </w:tc>
        <w:tc>
          <w:tcPr>
            <w:tcW w:w="3782" w:type="dxa"/>
          </w:tcPr>
          <w:p w:rsidR="006930BB" w:rsidRDefault="00194688" w:rsidP="006C61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Conclusie</w:t>
            </w:r>
          </w:p>
        </w:tc>
        <w:tc>
          <w:tcPr>
            <w:tcW w:w="572" w:type="dxa"/>
          </w:tcPr>
          <w:p w:rsidR="006930BB" w:rsidRDefault="00194688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O/V/G</w:t>
            </w:r>
          </w:p>
        </w:tc>
        <w:tc>
          <w:tcPr>
            <w:tcW w:w="3769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  <w:tc>
          <w:tcPr>
            <w:tcW w:w="247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</w:tr>
      <w:tr w:rsidR="006C6150" w:rsidTr="008978BD">
        <w:tc>
          <w:tcPr>
            <w:tcW w:w="2050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Zinsbouw, woordgebruik, stijl</w:t>
            </w:r>
          </w:p>
        </w:tc>
        <w:tc>
          <w:tcPr>
            <w:tcW w:w="3782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  <w:tc>
          <w:tcPr>
            <w:tcW w:w="572" w:type="dxa"/>
          </w:tcPr>
          <w:p w:rsidR="006930BB" w:rsidRDefault="00194688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O/V/G</w:t>
            </w:r>
          </w:p>
        </w:tc>
        <w:tc>
          <w:tcPr>
            <w:tcW w:w="3769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  <w:tc>
          <w:tcPr>
            <w:tcW w:w="247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</w:tr>
      <w:tr w:rsidR="006C6150" w:rsidTr="008978BD">
        <w:tc>
          <w:tcPr>
            <w:tcW w:w="2050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Totaal</w:t>
            </w:r>
          </w:p>
        </w:tc>
        <w:tc>
          <w:tcPr>
            <w:tcW w:w="3782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  <w:tc>
          <w:tcPr>
            <w:tcW w:w="572" w:type="dxa"/>
          </w:tcPr>
          <w:p w:rsidR="006930BB" w:rsidRDefault="00194688" w:rsidP="008978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O/V/G</w:t>
            </w:r>
          </w:p>
        </w:tc>
        <w:tc>
          <w:tcPr>
            <w:tcW w:w="3769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  <w:tc>
          <w:tcPr>
            <w:tcW w:w="247" w:type="dxa"/>
          </w:tcPr>
          <w:p w:rsidR="006930BB" w:rsidRDefault="006930BB" w:rsidP="008978BD">
            <w:pPr>
              <w:rPr>
                <w:sz w:val="22"/>
                <w:szCs w:val="22"/>
              </w:rPr>
            </w:pPr>
          </w:p>
        </w:tc>
      </w:tr>
    </w:tbl>
    <w:p w:rsidR="00194688" w:rsidRDefault="00194688" w:rsidP="00194688">
      <w:pPr>
        <w:rPr>
          <w:sz w:val="22"/>
          <w:szCs w:val="22"/>
        </w:rPr>
      </w:pPr>
      <w:r>
        <w:rPr>
          <w:sz w:val="22"/>
          <w:szCs w:val="22"/>
        </w:rPr>
        <w:t>O: Er ontbreekt een onderdeel.</w:t>
      </w:r>
    </w:p>
    <w:p w:rsidR="00194688" w:rsidRDefault="00194688" w:rsidP="00194688">
      <w:pPr>
        <w:rPr>
          <w:sz w:val="22"/>
          <w:szCs w:val="22"/>
        </w:rPr>
      </w:pPr>
      <w:r>
        <w:rPr>
          <w:sz w:val="22"/>
          <w:szCs w:val="22"/>
        </w:rPr>
        <w:t xml:space="preserve">V: Alle onderdelen </w:t>
      </w:r>
      <w:r w:rsidR="00EC14D1">
        <w:rPr>
          <w:sz w:val="22"/>
          <w:szCs w:val="22"/>
        </w:rPr>
        <w:t>zijn aanwezig, compleet en enigszins geconcretiseerd met voorbeelden.</w:t>
      </w:r>
      <w:r w:rsidR="00EA7D6F">
        <w:rPr>
          <w:sz w:val="22"/>
          <w:szCs w:val="22"/>
        </w:rPr>
        <w:t xml:space="preserve"> </w:t>
      </w:r>
    </w:p>
    <w:p w:rsidR="00194688" w:rsidRDefault="00194688" w:rsidP="00194688">
      <w:pPr>
        <w:rPr>
          <w:sz w:val="22"/>
          <w:szCs w:val="22"/>
        </w:rPr>
      </w:pPr>
      <w:r>
        <w:rPr>
          <w:sz w:val="22"/>
          <w:szCs w:val="22"/>
        </w:rPr>
        <w:lastRenderedPageBreak/>
        <w:t>G:</w:t>
      </w:r>
      <w:r w:rsidR="00EC14D1">
        <w:rPr>
          <w:sz w:val="22"/>
          <w:szCs w:val="22"/>
        </w:rPr>
        <w:t xml:space="preserve"> Alle ond</w:t>
      </w:r>
      <w:r>
        <w:rPr>
          <w:sz w:val="22"/>
          <w:szCs w:val="22"/>
        </w:rPr>
        <w:t>erde</w:t>
      </w:r>
      <w:r w:rsidR="00EC14D1">
        <w:rPr>
          <w:sz w:val="22"/>
          <w:szCs w:val="22"/>
        </w:rPr>
        <w:t xml:space="preserve">len zijn  aanwezig, compleet en volledig geconcretiseerd met voorbeelden in foutloos en goed gestructureerd Nederlands. </w:t>
      </w:r>
    </w:p>
    <w:p w:rsidR="00194688" w:rsidRPr="006930BB" w:rsidRDefault="00194688" w:rsidP="00194688"/>
    <w:sectPr w:rsidR="00194688" w:rsidRPr="00693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9543E"/>
    <w:multiLevelType w:val="hybridMultilevel"/>
    <w:tmpl w:val="3BC8E8DE"/>
    <w:lvl w:ilvl="0" w:tplc="4C4A3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547474">
      <w:start w:val="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85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42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AE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E4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AD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EB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43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BB"/>
    <w:rsid w:val="00194688"/>
    <w:rsid w:val="006930BB"/>
    <w:rsid w:val="006C6150"/>
    <w:rsid w:val="006E495C"/>
    <w:rsid w:val="006F5F1B"/>
    <w:rsid w:val="009055C1"/>
    <w:rsid w:val="00B2534B"/>
    <w:rsid w:val="00DB1548"/>
    <w:rsid w:val="00EA7D6F"/>
    <w:rsid w:val="00EC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3332"/>
  <w15:chartTrackingRefBased/>
  <w15:docId w15:val="{717D8649-4E52-4F2B-AD4F-249614AE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930BB"/>
    <w:pPr>
      <w:spacing w:before="200" w:after="200" w:line="276" w:lineRule="auto"/>
    </w:pPr>
    <w:rPr>
      <w:rFonts w:eastAsiaTheme="minorEastAsia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930B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48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4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3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2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400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15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6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2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6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E6FAB860.dotm</Template>
  <TotalTime>0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Hanzehogeschool Groningen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F van der, Froukje</dc:creator>
  <cp:keywords/>
  <dc:description/>
  <cp:lastModifiedBy>Vee F van der, Froukje</cp:lastModifiedBy>
  <cp:revision>2</cp:revision>
  <dcterms:created xsi:type="dcterms:W3CDTF">2017-11-14T08:27:00Z</dcterms:created>
  <dcterms:modified xsi:type="dcterms:W3CDTF">2017-11-14T08:27:00Z</dcterms:modified>
</cp:coreProperties>
</file>